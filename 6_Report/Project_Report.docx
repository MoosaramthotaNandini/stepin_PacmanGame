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CA" w:rsidRDefault="00967851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DCA" w:rsidRPr="00F31DCA">
        <w:rPr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pt;margin-top:0;width:332pt;height:97pt;z-index:251660288;mso-position-horizontal-relative:text;mso-position-vertical-relative:text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 filled="f" stroked="f" strokeweight=".5pt">
            <v:textbox>
              <w:txbxContent>
                <w:p w:rsidR="00F31DCA" w:rsidRDefault="00967851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Project Name </w:t>
                  </w: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F31DCA" w:rsidRDefault="0096785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Code: &lt;CODE&gt;</w:t>
                  </w: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F31DCA" w:rsidRDefault="00F31DC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31DCA" w:rsidRPr="00F31DCA">
        <w:rPr>
          <w:rFonts w:ascii="Arial" w:hAnsi="Arial" w:cs="Arial"/>
          <w:sz w:val="18"/>
          <w:lang w:val="en-IN" w:eastAsia="en-IN" w:bidi="kn-IN"/>
        </w:rPr>
        <w:pict>
          <v:group id="Group 7" o:spid="_x0000_s1032" style="position:absolute;left:0;text-align:left;margin-left:-19pt;margin-top:-38.1pt;width:62.9pt;height:66.5pt;z-index:251662336;mso-position-horizontal-relative:margin;mso-position-vertical-relative:text" coordsize="1533526,1620837203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<v:shape id="_x0000_s1034" style="position:absolute;width:1233488;height:1620837" coordsize="777,1021" o:spt="100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adj="0,,0" path="m621,l,1021r621,l777,785r-546,l699,,621,xe" fillcolor="#058eff" stroked="f">
              <v:stroke joinstyle="round"/>
              <v:formulas/>
              <v:path o:connecttype="segments" o:connectlocs="985837,0;0,1620837;985837,1620837;1233488,1246187;366712,1246187;1109662,0;985837,0" o:connectangles="0,0,0,0,0,0,0"/>
              <v:textbox inset="2.53739mm,.002mm,2.53739mm,.002mm"/>
            </v:shape>
            <v:shape id="_x0000_s1033" style="position:absolute;left:719138;width:814388;height:1136650" coordsize="513,716" o:spt="100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adj="0,,0" path="m435,r78,l78,716,,716,435,xe" fillcolor="#058eff" stroked="f">
              <v:stroke joinstyle="round"/>
              <v:formulas/>
              <v:path o:connecttype="segments" o:connectlocs="690562,0;814388,0;123825,1136650;0,1136650;690562,0" o:connectangles="0,0,0,0,0"/>
              <v:textbox inset="2.53739mm,.002mm,2.53739mm,.002mm"/>
            </v:shape>
            <w10:wrap anchorx="margin"/>
          </v:group>
        </w:pict>
      </w:r>
      <w:r w:rsidR="00F31DCA" w:rsidRPr="00F31DCA">
        <w:rPr>
          <w:rFonts w:ascii="Arial" w:hAnsi="Arial" w:cs="Arial"/>
          <w:color w:val="000000" w:themeColor="text1"/>
          <w:sz w:val="18"/>
          <w:lang w:val="en-IN" w:eastAsia="en-IN" w:bidi="kn-IN"/>
        </w:rPr>
        <w:pict>
          <v:group id="Group 10" o:spid="_x0000_s1028" style="position:absolute;left:0;text-align:left;margin-left:375.5pt;margin-top:.6pt;width:58.85pt;height:63.7pt;z-index:251663360;mso-position-horizontal-relative:text;mso-position-vertical-relative:text" coordorigin="4855000,1074899" coordsize="1500188,1624012203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<v:shape id="_x0000_s1031" style="position:absolute;left:5105825;top:1074899;width:1249363;height:393700" coordsize="787,248" o:spt="100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adj="0,,0" path="m402,248r231,l787,,151,,,246r402,2xe" fillcolor="#058eff" stroked="f">
              <v:stroke joinstyle="round"/>
              <v:formulas/>
              <v:path o:connecttype="segments" o:connectlocs="638175,393700;1004887,393700;1249363,0;239712,0;0,390525;638175,393700" o:connectangles="0,0,0,0,0,0"/>
              <v:textbox inset="2.53739mm,.002mm,2.53739mm,.002mm"/>
            </v:shape>
            <v:shape id="_x0000_s1030" style="position:absolute;left:5237588;top:1574961;width:809625;height:1123950" coordsize="510,708" o:spt="100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adj="0,,0" path="m435,r75,l78,708,,708,435,xe" fillcolor="#058eff" stroked="f">
              <v:stroke joinstyle="round"/>
              <v:formulas/>
              <v:path o:connecttype="segments" o:connectlocs="690562,0;809625,0;123825,1123950;0,1123950;690562,0" o:connectangles="0,0,0,0,0"/>
              <v:textbox inset="2.53739mm,.002mm,2.53739mm,.002mm"/>
            </v:shape>
            <v:shape id="_x0000_s1029" style="position:absolute;left:4855000;top:1574961;width:803275;height:1123950" coordsize="506,708" o:spt="100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adj="0,,0" path="m430,r76,l76,708,,708,430,xe" fillcolor="#058eff" stroked="f">
              <v:stroke joinstyle="round"/>
              <v:formulas/>
              <v:path o:connecttype="segments" o:connectlocs="682625,0;803275,0;120650,1123950;0,1123950;682625,0" o:connectangles="0,0,0,0,0"/>
              <v:textbox inset="2.53739mm,.002mm,2.53739mm,.002mm"/>
            </v:shape>
          </v:group>
        </w:pict>
      </w:r>
      <w:r>
        <w:rPr>
          <w:rFonts w:ascii="Arial" w:hAnsi="Arial" w:cs="Arial"/>
          <w:sz w:val="18"/>
        </w:rPr>
        <w:t>./</w:t>
      </w:r>
    </w:p>
    <w:p w:rsidR="00F31DCA" w:rsidRDefault="00F31DCA">
      <w:pPr>
        <w:ind w:firstLine="0"/>
        <w:rPr>
          <w:rFonts w:ascii="Arial" w:hAnsi="Arial" w:cs="Arial"/>
          <w:sz w:val="20"/>
          <w:szCs w:val="20"/>
        </w:rPr>
      </w:pPr>
      <w:r w:rsidRPr="00F31DCA">
        <w:rPr>
          <w:lang w:val="en-IN" w:eastAsia="en-IN" w:bidi="kn-IN"/>
        </w:rPr>
        <w:pict>
          <v:shape id="_x0000_s1027" style="position:absolute;margin-left:-44.25pt;margin-top:537.15pt;width:384.75pt;height:67pt;z-index:-251655168" coordsize="4743450,3181350" o:spt="10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adj="0,,0" path="m,9525l4743450,,3790950,3181350,,3181350,,9525xe" filled="f" stroked="f" strokeweight=".5pt">
            <v:stroke joinstyle="round"/>
            <v:formulas/>
            <v:path o:connecttype="segments" o:connectlocs="0,2547;4886325,0;3905135,850900;0,850900;0,2547" o:connectangles="0,0,0,0,0" textboxrect="0,0,4743450,3181350"/>
            <v:textbox>
              <w:txbxContent>
                <w:p w:rsidR="00F31DCA" w:rsidRDefault="0096785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F31DCA" w:rsidRDefault="0096785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F31DCA" w:rsidRDefault="0096785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F31DCA" w:rsidRDefault="0096785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F31DCA" w:rsidRDefault="00F31DCA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F31DCA" w:rsidRDefault="00F31DCA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F31DCA" w:rsidRDefault="00F31DCA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F31DCA" w:rsidRDefault="00F31DCA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F31DCA" w:rsidRDefault="00F31DCA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F31DCA" w:rsidRDefault="00F31DCA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F31DCA" w:rsidRDefault="00F31DCA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967851"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7851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275"/>
        <w:gridCol w:w="1085"/>
        <w:gridCol w:w="1808"/>
        <w:gridCol w:w="1645"/>
        <w:gridCol w:w="1934"/>
        <w:gridCol w:w="2728"/>
      </w:tblGrid>
      <w:tr w:rsidR="00F31DCA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F31DCA" w:rsidRDefault="0096785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F31DCA">
        <w:trPr>
          <w:cantSplit/>
          <w:trHeight w:val="273"/>
        </w:trPr>
        <w:tc>
          <w:tcPr>
            <w:tcW w:w="609" w:type="pct"/>
            <w:vAlign w:val="center"/>
          </w:tcPr>
          <w:p w:rsidR="00F31DCA" w:rsidRDefault="009678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F31DCA" w:rsidRDefault="00FC1D04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967851">
              <w:rPr>
                <w:rFonts w:cs="Arial"/>
              </w:rPr>
              <w:t>-09-2021</w:t>
            </w:r>
          </w:p>
        </w:tc>
        <w:tc>
          <w:tcPr>
            <w:tcW w:w="863" w:type="pct"/>
            <w:vAlign w:val="center"/>
          </w:tcPr>
          <w:p w:rsidR="00F31DCA" w:rsidRDefault="00FC1D04" w:rsidP="00FC1D04">
            <w:pPr>
              <w:pStyle w:val="TableText"/>
              <w:spacing w:after="0"/>
              <w:ind w:firstLine="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 xml:space="preserve"> Nandini Moosaramthota</w:t>
            </w:r>
          </w:p>
        </w:tc>
        <w:tc>
          <w:tcPr>
            <w:tcW w:w="785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F31DCA" w:rsidRDefault="00F31DCA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F31DCA" w:rsidRDefault="00F31DCA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F31DCA">
        <w:trPr>
          <w:cantSplit/>
          <w:trHeight w:val="273"/>
        </w:trPr>
        <w:tc>
          <w:tcPr>
            <w:tcW w:w="609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F31DCA" w:rsidRDefault="00F31DCA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F31DCA" w:rsidRDefault="00F31DCA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F31DCA" w:rsidRDefault="00F31DCA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F31DCA">
        <w:trPr>
          <w:cantSplit/>
          <w:trHeight w:val="273"/>
        </w:trPr>
        <w:tc>
          <w:tcPr>
            <w:tcW w:w="609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F31DCA" w:rsidRDefault="00F31DCA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F31DCA" w:rsidRDefault="00F31DCA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F31DCA" w:rsidRDefault="00F31DCA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F31DCA">
        <w:trPr>
          <w:cantSplit/>
          <w:trHeight w:val="273"/>
        </w:trPr>
        <w:tc>
          <w:tcPr>
            <w:tcW w:w="609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F31DCA" w:rsidRDefault="00F31DCA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F31DCA" w:rsidRDefault="00F31DCA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F31DCA" w:rsidRDefault="00F31DCA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F31DCA">
        <w:trPr>
          <w:cantSplit/>
          <w:trHeight w:val="273"/>
        </w:trPr>
        <w:tc>
          <w:tcPr>
            <w:tcW w:w="609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F31DCA" w:rsidRDefault="00F31DCA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F31DCA" w:rsidRDefault="00F31DCA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F31DCA" w:rsidRDefault="00F31DCA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F31DCA" w:rsidRDefault="00F31DCA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F31DCA" w:rsidRDefault="0096785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F31DCA" w:rsidRDefault="00F31DCA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F31DCA" w:rsidRDefault="00F31DCA">
      <w:pPr>
        <w:pStyle w:val="TOCHeading1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F31DCA" w:rsidRDefault="00F31DCA">
      <w:pPr>
        <w:pStyle w:val="TOCHeading1"/>
        <w:jc w:val="center"/>
        <w:rPr>
          <w:rFonts w:ascii="Arial" w:hAnsi="Arial" w:cs="Arial"/>
        </w:rPr>
      </w:pPr>
    </w:p>
    <w:p w:rsidR="00F31DCA" w:rsidRDefault="00F31DCA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513545819"/>
      <w:bookmarkStart w:id="4" w:name="_Toc311197302"/>
    </w:p>
    <w:p w:rsidR="00F31DCA" w:rsidRDefault="00F31DCA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31DCA" w:rsidRDefault="00F31DCA">
          <w:pPr>
            <w:pStyle w:val="TOCHeading1"/>
          </w:pPr>
        </w:p>
        <w:p w:rsidR="00F31DCA" w:rsidRDefault="00F31DCA"/>
      </w:sdtContent>
    </w:sdt>
    <w:p w:rsidR="00F31DCA" w:rsidRDefault="00F31DCA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F31DCA" w:rsidRDefault="00F31DCA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F31DCA" w:rsidRDefault="00F31DCA"/>
    <w:p w:rsidR="00F31DCA" w:rsidRDefault="00F31DCA"/>
    <w:bookmarkEnd w:id="1"/>
    <w:bookmarkEnd w:id="2"/>
    <w:bookmarkEnd w:id="3"/>
    <w:bookmarkEnd w:id="4"/>
    <w:p w:rsidR="00F31DCA" w:rsidRDefault="00F31DCA"/>
    <w:sectPr w:rsidR="00F31DCA" w:rsidSect="00F31DCA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51" w:rsidRDefault="00967851" w:rsidP="00F31DCA">
      <w:r>
        <w:separator/>
      </w:r>
    </w:p>
  </w:endnote>
  <w:endnote w:type="continuationSeparator" w:id="1">
    <w:p w:rsidR="00967851" w:rsidRDefault="00967851" w:rsidP="00F31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DCA" w:rsidRDefault="00F31DCA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F31DCA">
      <w:tc>
        <w:tcPr>
          <w:tcW w:w="3960" w:type="dxa"/>
        </w:tcPr>
        <w:p w:rsidR="00F31DCA" w:rsidRDefault="0096785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F31DCA" w:rsidRDefault="0096785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Content>
                <w:p w:rsidR="00F31DCA" w:rsidRDefault="0096785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1D0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1D0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F31DCA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F31DCA" w:rsidRDefault="00F31DCA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51" w:rsidRDefault="00967851" w:rsidP="00F31DCA">
      <w:r>
        <w:separator/>
      </w:r>
    </w:p>
  </w:footnote>
  <w:footnote w:type="continuationSeparator" w:id="1">
    <w:p w:rsidR="00967851" w:rsidRDefault="00967851" w:rsidP="00F31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DCA" w:rsidRDefault="00F31DCA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F31DCA">
      <w:tc>
        <w:tcPr>
          <w:tcW w:w="6768" w:type="dxa"/>
        </w:tcPr>
        <w:p w:rsidR="00F31DCA" w:rsidRDefault="0096785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F31DCA" w:rsidRDefault="0096785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31DCA" w:rsidRDefault="00F31DCA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67851"/>
    <w:rsid w:val="00974EDE"/>
    <w:rsid w:val="009756E9"/>
    <w:rsid w:val="00985847"/>
    <w:rsid w:val="009909BF"/>
    <w:rsid w:val="009917E3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3EC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1DCA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1D04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1B9C7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uiPriority="0" w:qFormat="1"/>
    <w:lsdException w:name="header" w:uiPriority="0" w:qFormat="1"/>
    <w:lsdException w:name="index heading" w:semiHidden="1" w:uiPriority="0" w:unhideWhenUsed="0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uiPriority="0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iPriority="0" w:unhideWhenUsed="0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 w:qFormat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F31DCA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F31DCA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31DCA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DCA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DCA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CA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CA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CA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CA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CA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C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rsid w:val="00F31DCA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1DCA"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31D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F31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DCA"/>
    <w:rPr>
      <w:b/>
      <w:bCs/>
    </w:rPr>
  </w:style>
  <w:style w:type="paragraph" w:styleId="Date">
    <w:name w:val="Date"/>
    <w:basedOn w:val="Normal"/>
    <w:next w:val="Normal"/>
    <w:link w:val="DateChar"/>
    <w:rsid w:val="00F31DCA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sid w:val="00F31DCA"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sid w:val="00F31DCA"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1DC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rsid w:val="00F31DCA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sid w:val="00F31DCA"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F31DCA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F31DCA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F31DCA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F31DCA"/>
  </w:style>
  <w:style w:type="character" w:styleId="Strong">
    <w:name w:val="Strong"/>
    <w:uiPriority w:val="22"/>
    <w:qFormat/>
    <w:rsid w:val="00F31DCA"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CA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F31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31DCA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rsid w:val="00F31DC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F31DCA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F31DCA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F31DC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F31DC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F31DC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rsid w:val="00F31DC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rsid w:val="00F31DC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F31DCA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sid w:val="00F31DCA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F31DCA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31DCA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31DCA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31DCA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31DCA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31DCA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31DCA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31DCA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rsid w:val="00F31DCA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sid w:val="00F31DCA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31DC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31DCA"/>
  </w:style>
  <w:style w:type="paragraph" w:styleId="ListParagraph">
    <w:name w:val="List Paragraph"/>
    <w:basedOn w:val="Normal"/>
    <w:link w:val="ListParagraphChar"/>
    <w:uiPriority w:val="34"/>
    <w:qFormat/>
    <w:rsid w:val="00F31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DCA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31DCA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CA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31DCA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sid w:val="00F31DCA"/>
    <w:rPr>
      <w:i/>
      <w:iCs/>
      <w:color w:val="5A5A5A"/>
    </w:rPr>
  </w:style>
  <w:style w:type="character" w:customStyle="1" w:styleId="IntenseEmphasis1">
    <w:name w:val="Intense Emphasis1"/>
    <w:uiPriority w:val="21"/>
    <w:qFormat/>
    <w:rsid w:val="00F31DCA"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sid w:val="00F31DCA"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sid w:val="00F31DCA"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sid w:val="00F31DCA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31DCA"/>
    <w:pPr>
      <w:outlineLvl w:val="9"/>
    </w:pPr>
  </w:style>
  <w:style w:type="paragraph" w:customStyle="1" w:styleId="LogoText">
    <w:name w:val="LogoText"/>
    <w:basedOn w:val="CommentText"/>
    <w:rsid w:val="00F31DCA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qFormat/>
    <w:rsid w:val="00F31DCA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1DCA"/>
  </w:style>
  <w:style w:type="character" w:customStyle="1" w:styleId="FooterChar">
    <w:name w:val="Footer Char"/>
    <w:basedOn w:val="DefaultParagraphFont"/>
    <w:link w:val="Footer"/>
    <w:uiPriority w:val="99"/>
    <w:rsid w:val="00F31DCA"/>
  </w:style>
  <w:style w:type="paragraph" w:customStyle="1" w:styleId="BulletL1">
    <w:name w:val="Bullet_L1"/>
    <w:basedOn w:val="Normal"/>
    <w:rsid w:val="00F31DCA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F31DCA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F31DCA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F31DCA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F31DCA"/>
    <w:rPr>
      <w:color w:val="808080"/>
    </w:rPr>
  </w:style>
  <w:style w:type="character" w:customStyle="1" w:styleId="DateChar">
    <w:name w:val="Date Char"/>
    <w:link w:val="Date"/>
    <w:rsid w:val="00F31DCA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rsid w:val="00F31DCA"/>
  </w:style>
  <w:style w:type="character" w:customStyle="1" w:styleId="BodyTextChar1">
    <w:name w:val="Body Text Char1"/>
    <w:link w:val="BodyText"/>
    <w:rsid w:val="00F31DCA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F31DCA"/>
    <w:pPr>
      <w:spacing w:after="200" w:line="276" w:lineRule="auto"/>
    </w:pPr>
    <w:rPr>
      <w:sz w:val="22"/>
      <w:szCs w:val="22"/>
      <w:lang w:eastAsia="ja-JP"/>
    </w:rPr>
  </w:style>
  <w:style w:type="character" w:customStyle="1" w:styleId="CommentSubjectChar">
    <w:name w:val="Comment Subject Char"/>
    <w:link w:val="CommentSubject"/>
    <w:uiPriority w:val="99"/>
    <w:semiHidden/>
    <w:rsid w:val="00F31DCA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F31DCA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F31D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customStyle="1" w:styleId="Revision1">
    <w:name w:val="Revision1"/>
    <w:hidden/>
    <w:uiPriority w:val="99"/>
    <w:semiHidden/>
    <w:rsid w:val="00F31DCA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F31DCA"/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DCA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F31DCA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31DCA"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DCA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2</cp:revision>
  <cp:lastPrinted>2014-03-29T07:34:00Z</cp:lastPrinted>
  <dcterms:created xsi:type="dcterms:W3CDTF">2021-09-07T16:34:00Z</dcterms:created>
  <dcterms:modified xsi:type="dcterms:W3CDTF">2021-09-07T16:34:00Z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C24494A0E1DD4091955596CDF2B15149</vt:lpwstr>
  </property>
</Properties>
</file>